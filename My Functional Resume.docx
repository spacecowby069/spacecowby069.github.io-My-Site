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33948" w14:textId="72AEAE0D" w:rsidR="00967BF7" w:rsidRPr="00967BF7" w:rsidRDefault="00967BF7" w:rsidP="00165BAF">
      <w:pPr>
        <w:pStyle w:val="ContactInfo"/>
        <w:rPr>
          <w:sz w:val="28"/>
          <w:szCs w:val="28"/>
        </w:rPr>
      </w:pPr>
      <w:r>
        <w:rPr>
          <w:sz w:val="28"/>
          <w:szCs w:val="28"/>
        </w:rPr>
        <w:t>Software Engineer/Web Designer</w:t>
      </w:r>
    </w:p>
    <w:p w14:paraId="0F2D6909" w14:textId="77777777" w:rsidR="00967BF7" w:rsidRDefault="00967BF7" w:rsidP="00165BAF">
      <w:pPr>
        <w:pStyle w:val="ContactInfo"/>
      </w:pPr>
    </w:p>
    <w:p w14:paraId="72D49C40" w14:textId="0189667D" w:rsidR="00165BAF" w:rsidRDefault="00E24033" w:rsidP="00165BAF">
      <w:pPr>
        <w:pStyle w:val="ContactInfo"/>
      </w:pPr>
      <w:r>
        <w:t>Michael Farris</w:t>
      </w:r>
    </w:p>
    <w:p w14:paraId="71EC44BA" w14:textId="6A92AE7A" w:rsidR="00E24033" w:rsidRDefault="00E24033" w:rsidP="00165BAF">
      <w:pPr>
        <w:pStyle w:val="ContactInfo"/>
      </w:pPr>
      <w:r>
        <w:t>400 Mount Area Dr</w:t>
      </w:r>
    </w:p>
    <w:p w14:paraId="183C772F" w14:textId="1EDE5A29" w:rsidR="00E24033" w:rsidRDefault="00E24033" w:rsidP="00165BAF">
      <w:pPr>
        <w:pStyle w:val="ContactInfo"/>
      </w:pPr>
      <w:r>
        <w:t>Bristol, TN 37620</w:t>
      </w:r>
    </w:p>
    <w:p w14:paraId="5335AC3D" w14:textId="67BA83F5" w:rsidR="00E24033" w:rsidRDefault="00E24033" w:rsidP="00165BAF">
      <w:pPr>
        <w:pStyle w:val="ContactInfo"/>
      </w:pPr>
      <w:r>
        <w:t>423-612-3670</w:t>
      </w:r>
    </w:p>
    <w:p w14:paraId="7965455D" w14:textId="0DE9BEFF" w:rsidR="00E24033" w:rsidRDefault="00C124B5" w:rsidP="00165BAF">
      <w:pPr>
        <w:pStyle w:val="ContactInfo"/>
      </w:pPr>
      <w:hyperlink r:id="rId8" w:history="1">
        <w:r w:rsidR="00233EE4" w:rsidRPr="002610E3">
          <w:rPr>
            <w:rStyle w:val="Hyperlink"/>
          </w:rPr>
          <w:t>spacecowby069@yahoo.com</w:t>
        </w:r>
      </w:hyperlink>
    </w:p>
    <w:p w14:paraId="5E114F62" w14:textId="2EA7DCF9" w:rsidR="00233EE4" w:rsidRDefault="00233EE4" w:rsidP="00165BAF">
      <w:pPr>
        <w:pStyle w:val="ContactInfo"/>
      </w:pPr>
      <w:r>
        <w:t xml:space="preserve">LinkedIn: </w:t>
      </w:r>
      <w:hyperlink r:id="rId9" w:history="1">
        <w:r w:rsidR="006A147F" w:rsidRPr="00474486">
          <w:rPr>
            <w:rStyle w:val="Hyperlink"/>
          </w:rPr>
          <w:t>https://www.linkedin.com/in/michael-farris-916697146/</w:t>
        </w:r>
      </w:hyperlink>
    </w:p>
    <w:p w14:paraId="491B3833" w14:textId="73F90354" w:rsidR="006A147F" w:rsidRPr="00A07D6A" w:rsidRDefault="006A147F" w:rsidP="00165BAF">
      <w:pPr>
        <w:pStyle w:val="ContactInfo"/>
      </w:pPr>
      <w:r>
        <w:t xml:space="preserve">GitHub: </w:t>
      </w:r>
      <w:hyperlink r:id="rId10" w:history="1">
        <w:r w:rsidRPr="006A147F">
          <w:rPr>
            <w:rStyle w:val="Hyperlink"/>
          </w:rPr>
          <w:t>https://github.com/spacecowby069?tab=repositories</w:t>
        </w:r>
      </w:hyperlink>
    </w:p>
    <w:p w14:paraId="07AB9BC4" w14:textId="49C45701" w:rsidR="007001D6" w:rsidRDefault="007001D6" w:rsidP="00165BAF">
      <w:pPr>
        <w:pStyle w:val="ContactInfo"/>
      </w:pPr>
    </w:p>
    <w:p w14:paraId="5D835C6F" w14:textId="77777777" w:rsidR="00165BAF" w:rsidRDefault="00C124B5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ACAE4CE6FFE84543878CAF6CB4E9D383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60AAC025" w14:textId="77777777" w:rsidTr="005C0355">
        <w:tc>
          <w:tcPr>
            <w:tcW w:w="8640" w:type="dxa"/>
          </w:tcPr>
          <w:p w14:paraId="234982C3" w14:textId="77777777" w:rsidR="00033380" w:rsidRDefault="00E24033" w:rsidP="00033380">
            <w:r>
              <w:t>40 years of programming experience working with several different programming languages</w:t>
            </w:r>
            <w:r w:rsidR="007E2067">
              <w:t xml:space="preserve"> and platforms</w:t>
            </w:r>
            <w:r w:rsidR="00163B54">
              <w:t xml:space="preserve"> seeking a Software Engineer position that will allow me to utilize the Technology skills that I have acquired over the </w:t>
            </w:r>
            <w:proofErr w:type="gramStart"/>
            <w:r w:rsidR="00163B54">
              <w:t>years</w:t>
            </w:r>
            <w:proofErr w:type="gramEnd"/>
          </w:p>
          <w:p w14:paraId="137DEAF0" w14:textId="5215A436" w:rsidR="00967BF7" w:rsidRDefault="00967BF7" w:rsidP="00033380"/>
        </w:tc>
      </w:tr>
    </w:tbl>
    <w:p w14:paraId="46BC3388" w14:textId="700D5D42" w:rsidR="00967BF7" w:rsidRDefault="00C124B5" w:rsidP="00967BF7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44C2FB23BA9B4E558483AE96C0CFE69A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1CDA225C" w14:textId="53BB3DC4" w:rsidR="00E568AA" w:rsidRDefault="009D5C0A" w:rsidP="009D5C0A">
      <w:r>
        <w:t xml:space="preserve">        </w:t>
      </w:r>
      <w:r w:rsidR="00967BF7" w:rsidRPr="00967BF7">
        <w:t>C#</w:t>
      </w:r>
      <w:r w:rsidR="00E568AA">
        <w:tab/>
      </w:r>
      <w:r w:rsidR="00E568AA">
        <w:tab/>
      </w:r>
      <w:r w:rsidR="00E568AA">
        <w:tab/>
      </w:r>
      <w:r w:rsidR="00F207F8" w:rsidRPr="00967BF7">
        <w:t>JavaScript</w:t>
      </w:r>
      <w:r w:rsidR="00F207F8">
        <w:tab/>
      </w:r>
      <w:r w:rsidR="00F207F8">
        <w:tab/>
      </w:r>
      <w:r w:rsidR="00E568AA" w:rsidRPr="00967BF7">
        <w:t>ASP.NET MVC</w:t>
      </w:r>
      <w:r w:rsidR="00F207F8">
        <w:tab/>
      </w:r>
      <w:r w:rsidR="00F207F8">
        <w:tab/>
      </w:r>
      <w:r w:rsidR="00F207F8" w:rsidRPr="00967BF7">
        <w:t>GitHub</w:t>
      </w:r>
    </w:p>
    <w:p w14:paraId="01B38E88" w14:textId="1072B509" w:rsidR="00E568AA" w:rsidRDefault="00E568AA" w:rsidP="009D5C0A">
      <w:r>
        <w:t xml:space="preserve">        SQL</w:t>
      </w:r>
      <w:r>
        <w:tab/>
      </w:r>
      <w:r>
        <w:tab/>
      </w:r>
      <w:r w:rsidR="00F207F8" w:rsidRPr="00967BF7">
        <w:t>Bootstrap</w:t>
      </w:r>
      <w:r w:rsidR="00F207F8">
        <w:tab/>
      </w:r>
      <w:r w:rsidR="00F207F8">
        <w:tab/>
      </w:r>
      <w:r w:rsidRPr="00967BF7">
        <w:t>Angular</w:t>
      </w:r>
      <w:r w:rsidR="00F207F8">
        <w:tab/>
      </w:r>
      <w:r w:rsidR="00F207F8">
        <w:tab/>
      </w:r>
      <w:r w:rsidR="00F207F8">
        <w:tab/>
      </w:r>
      <w:r w:rsidR="00F207F8" w:rsidRPr="00967BF7">
        <w:t>MS Office</w:t>
      </w:r>
    </w:p>
    <w:p w14:paraId="3C5AF92D" w14:textId="15599BCF" w:rsidR="00E568AA" w:rsidRDefault="00E568AA" w:rsidP="009D5C0A">
      <w:r>
        <w:t xml:space="preserve">        </w:t>
      </w:r>
      <w:r w:rsidR="00967BF7" w:rsidRPr="00967BF7">
        <w:t>HTML</w:t>
      </w:r>
      <w:r>
        <w:tab/>
      </w:r>
      <w:r>
        <w:tab/>
      </w:r>
      <w:r w:rsidR="00F207F8" w:rsidRPr="00967BF7">
        <w:t>Sass</w:t>
      </w:r>
      <w:r w:rsidR="00F207F8">
        <w:tab/>
      </w:r>
      <w:r w:rsidR="00F207F8">
        <w:tab/>
      </w:r>
      <w:r w:rsidR="00F207F8">
        <w:tab/>
      </w:r>
      <w:r w:rsidRPr="00967BF7">
        <w:t>Visual Studio 2019</w:t>
      </w:r>
      <w:r w:rsidR="00F207F8">
        <w:tab/>
      </w:r>
      <w:r w:rsidR="00F207F8" w:rsidRPr="00967BF7">
        <w:t>Windows 7, 8 &amp; 10</w:t>
      </w:r>
    </w:p>
    <w:p w14:paraId="6A367703" w14:textId="7D6E6DAE" w:rsidR="00E568AA" w:rsidRDefault="00E568AA" w:rsidP="009D5C0A">
      <w:r>
        <w:t xml:space="preserve">       </w:t>
      </w:r>
      <w:r w:rsidR="00967BF7" w:rsidRPr="00967BF7">
        <w:t xml:space="preserve"> CSS</w:t>
      </w:r>
      <w:r>
        <w:tab/>
      </w:r>
      <w:r>
        <w:tab/>
      </w:r>
      <w:r w:rsidR="00F207F8" w:rsidRPr="00967BF7">
        <w:t>Node.js</w:t>
      </w:r>
      <w:r w:rsidR="00F207F8">
        <w:tab/>
      </w:r>
      <w:r w:rsidR="00F207F8">
        <w:tab/>
      </w:r>
      <w:r w:rsidR="00F207F8">
        <w:tab/>
      </w:r>
      <w:r w:rsidRPr="00967BF7">
        <w:t>Git</w:t>
      </w:r>
      <w:r w:rsidR="00F207F8">
        <w:tab/>
      </w:r>
      <w:r w:rsidR="00F207F8">
        <w:tab/>
      </w:r>
      <w:r w:rsidR="00F207F8">
        <w:tab/>
      </w:r>
      <w:r w:rsidR="00F207F8" w:rsidRPr="00967BF7">
        <w:t>React/Redux</w:t>
      </w:r>
    </w:p>
    <w:p w14:paraId="3AE841EE" w14:textId="77777777" w:rsidR="00F207F8" w:rsidRDefault="00F207F8" w:rsidP="00967BF7"/>
    <w:p w14:paraId="2925BFBA" w14:textId="4E4AEDF2" w:rsidR="00F207F8" w:rsidRDefault="00F207F8" w:rsidP="00F207F8">
      <w:pPr>
        <w:pStyle w:val="Heading1"/>
      </w:pPr>
      <w:r>
        <w:t>Projects</w:t>
      </w:r>
    </w:p>
    <w:p w14:paraId="2E45B242" w14:textId="4EC5222E" w:rsidR="00B900FE" w:rsidRDefault="00E568AA" w:rsidP="00B900FE">
      <w:r>
        <w:t xml:space="preserve">       </w:t>
      </w:r>
      <w:r w:rsidR="00967BF7" w:rsidRPr="00967BF7">
        <w:t xml:space="preserve"> </w:t>
      </w:r>
      <w:r w:rsidR="00B900FE">
        <w:t>Portfolio</w:t>
      </w:r>
      <w:r w:rsidR="00B900FE">
        <w:tab/>
      </w:r>
      <w:r w:rsidR="00B900FE">
        <w:tab/>
      </w:r>
      <w:r w:rsidR="00B900FE">
        <w:tab/>
      </w:r>
    </w:p>
    <w:p w14:paraId="42D462B9" w14:textId="7618ADB4" w:rsidR="00B900FE" w:rsidRDefault="00B900FE" w:rsidP="00B900FE">
      <w:r>
        <w:t xml:space="preserve">        </w:t>
      </w:r>
      <w:hyperlink r:id="rId11" w:history="1">
        <w:r w:rsidRPr="00B900FE">
          <w:rPr>
            <w:rStyle w:val="Hyperlink"/>
          </w:rPr>
          <w:t>Michael Farris</w:t>
        </w:r>
      </w:hyperlink>
      <w:r w:rsidR="00B64855">
        <w:tab/>
      </w:r>
      <w:r w:rsidR="00B64855">
        <w:tab/>
      </w:r>
    </w:p>
    <w:p w14:paraId="68DC22E4" w14:textId="77777777" w:rsidR="00B900FE" w:rsidRDefault="00B900FE" w:rsidP="00B900FE"/>
    <w:p w14:paraId="60337884" w14:textId="633D3BDA" w:rsidR="00B900FE" w:rsidRDefault="00B900FE" w:rsidP="00B900FE">
      <w:r>
        <w:t xml:space="preserve">        Michael's Personal Sit</w:t>
      </w:r>
      <w:r w:rsidR="00321FAC">
        <w:t>e</w:t>
      </w:r>
    </w:p>
    <w:p w14:paraId="1FD9B11B" w14:textId="77777777" w:rsidR="00321FAC" w:rsidRDefault="00B900FE" w:rsidP="00B900FE">
      <w:r>
        <w:t xml:space="preserve">        </w:t>
      </w:r>
      <w:hyperlink r:id="rId12" w:history="1">
        <w:r w:rsidRPr="00B900FE">
          <w:rPr>
            <w:rStyle w:val="Hyperlink"/>
          </w:rPr>
          <w:t>Michael's Personal Site</w:t>
        </w:r>
      </w:hyperlink>
    </w:p>
    <w:p w14:paraId="35FA945D" w14:textId="3F2E0CD6" w:rsidR="00321FAC" w:rsidRDefault="00321FAC" w:rsidP="00B900FE"/>
    <w:p w14:paraId="64AF4422" w14:textId="54B4A6C1" w:rsidR="00321FAC" w:rsidRDefault="00321FAC" w:rsidP="00B900FE">
      <w:r>
        <w:t xml:space="preserve">        Newsletter Site</w:t>
      </w:r>
    </w:p>
    <w:p w14:paraId="39BB102E" w14:textId="0CB32D2C" w:rsidR="00321FAC" w:rsidRDefault="00321FAC" w:rsidP="00B900FE">
      <w:r>
        <w:t xml:space="preserve">        </w:t>
      </w:r>
      <w:hyperlink r:id="rId13" w:history="1">
        <w:r w:rsidRPr="00B64855">
          <w:rPr>
            <w:rStyle w:val="Hyperlink"/>
          </w:rPr>
          <w:t>https://frozen-spire-87416.herokuapp.com/</w:t>
        </w:r>
      </w:hyperlink>
    </w:p>
    <w:p w14:paraId="50D8B911" w14:textId="254090FA" w:rsidR="00321FAC" w:rsidRDefault="00321FAC" w:rsidP="00B900FE"/>
    <w:p w14:paraId="2D09BAB1" w14:textId="77777777" w:rsidR="00321FAC" w:rsidRDefault="00321FAC" w:rsidP="00B900FE">
      <w:r>
        <w:t xml:space="preserve">        Cards</w:t>
      </w:r>
    </w:p>
    <w:p w14:paraId="73926410" w14:textId="37232E43" w:rsidR="00967BF7" w:rsidRDefault="00321FAC" w:rsidP="00B900FE">
      <w:r>
        <w:t xml:space="preserve">        </w:t>
      </w:r>
      <w:hyperlink r:id="rId14" w:history="1">
        <w:r w:rsidRPr="00E51C39">
          <w:rPr>
            <w:rStyle w:val="Hyperlink"/>
          </w:rPr>
          <w:t>https://cards-spacecowby069-yahoocom.vercel.app/</w:t>
        </w:r>
      </w:hyperlink>
      <w:r w:rsidR="00E568AA">
        <w:tab/>
      </w:r>
    </w:p>
    <w:p w14:paraId="174901A2" w14:textId="66D06470" w:rsidR="00E67B70" w:rsidRDefault="00E67B70" w:rsidP="00B900FE"/>
    <w:p w14:paraId="63AA0C8E" w14:textId="6003C901" w:rsidR="00E67B70" w:rsidRDefault="00E67B70" w:rsidP="00B900FE">
      <w:r>
        <w:t xml:space="preserve">        </w:t>
      </w:r>
      <w:proofErr w:type="spellStart"/>
      <w:r>
        <w:t>TacoParser</w:t>
      </w:r>
      <w:proofErr w:type="spellEnd"/>
      <w:r w:rsidR="00321FAC">
        <w:t xml:space="preserve">                                                        </w:t>
      </w:r>
    </w:p>
    <w:p w14:paraId="6D3F0EFA" w14:textId="77777777" w:rsidR="00321FAC" w:rsidRDefault="00E67B70" w:rsidP="00B900FE">
      <w:r>
        <w:t xml:space="preserve">        </w:t>
      </w:r>
      <w:hyperlink r:id="rId15" w:history="1">
        <w:r w:rsidR="00321FAC" w:rsidRPr="00321FAC">
          <w:rPr>
            <w:rStyle w:val="Hyperlink"/>
          </w:rPr>
          <w:t>https://github.com/spacecowby069/TacoParser</w:t>
        </w:r>
      </w:hyperlink>
      <w:r w:rsidR="00321FAC">
        <w:t xml:space="preserve">    </w:t>
      </w:r>
    </w:p>
    <w:p w14:paraId="3CD4344F" w14:textId="77777777" w:rsidR="00321FAC" w:rsidRDefault="00321FAC" w:rsidP="00B900FE"/>
    <w:p w14:paraId="315FC805" w14:textId="77777777" w:rsidR="00321FAC" w:rsidRDefault="00321FAC" w:rsidP="00B900FE">
      <w:r>
        <w:t xml:space="preserve">        ASPNET</w:t>
      </w:r>
    </w:p>
    <w:p w14:paraId="0909964C" w14:textId="5D0E6452" w:rsidR="00E67B70" w:rsidRDefault="00321FAC" w:rsidP="00B900FE">
      <w:pPr>
        <w:rPr>
          <w:rStyle w:val="Hyperlink"/>
        </w:rPr>
      </w:pPr>
      <w:r>
        <w:t xml:space="preserve">        </w:t>
      </w:r>
      <w:hyperlink r:id="rId16" w:history="1">
        <w:r w:rsidR="0002189E" w:rsidRPr="00E51C39">
          <w:rPr>
            <w:rStyle w:val="Hyperlink"/>
          </w:rPr>
          <w:t>https://github.com/spacecowby069/ASPNET</w:t>
        </w:r>
      </w:hyperlink>
    </w:p>
    <w:p w14:paraId="0C2B9813" w14:textId="77777777" w:rsidR="00DF0042" w:rsidRPr="00967BF7" w:rsidRDefault="00DF0042" w:rsidP="00B900FE"/>
    <w:p w14:paraId="16842EC7" w14:textId="7EE158E2" w:rsidR="00033380" w:rsidRDefault="00C124B5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E97ECC6B67CB47E29D347D1ACD87AFE8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3675C6A" w14:textId="77777777" w:rsidTr="005C0355">
        <w:trPr>
          <w:trHeight w:val="216"/>
        </w:trPr>
        <w:tc>
          <w:tcPr>
            <w:tcW w:w="6427" w:type="dxa"/>
          </w:tcPr>
          <w:p w14:paraId="68033F4A" w14:textId="10CAC7A5" w:rsidR="00300698" w:rsidRPr="00DE7766" w:rsidRDefault="007E2067" w:rsidP="007D5AB6">
            <w:pPr>
              <w:pStyle w:val="Heading2"/>
            </w:pPr>
            <w:r>
              <w:t>Technician/Owner-Operator</w:t>
            </w:r>
          </w:p>
        </w:tc>
        <w:tc>
          <w:tcPr>
            <w:tcW w:w="2213" w:type="dxa"/>
          </w:tcPr>
          <w:p w14:paraId="5F9FE029" w14:textId="79871402" w:rsidR="00300698" w:rsidRPr="00DE7766" w:rsidRDefault="007E2067" w:rsidP="007D5AB6">
            <w:pPr>
              <w:pStyle w:val="Dates"/>
            </w:pPr>
            <w:r>
              <w:t>06/2000 - Present</w:t>
            </w:r>
          </w:p>
        </w:tc>
      </w:tr>
    </w:tbl>
    <w:p w14:paraId="7F5107F9" w14:textId="0874AE15" w:rsidR="00033380" w:rsidRPr="00D97489" w:rsidRDefault="007E2067" w:rsidP="00033380">
      <w:pPr>
        <w:pStyle w:val="Location"/>
      </w:pPr>
      <w:proofErr w:type="spellStart"/>
      <w:r>
        <w:t>FarcoTech</w:t>
      </w:r>
      <w:proofErr w:type="spellEnd"/>
      <w:r>
        <w:t xml:space="preserve"> Solutions</w:t>
      </w:r>
    </w:p>
    <w:p w14:paraId="77EB3F22" w14:textId="63D0922F" w:rsidR="00033380" w:rsidRPr="0010077D" w:rsidRDefault="007E2067" w:rsidP="007718E6">
      <w:pPr>
        <w:pStyle w:val="ListParagraph"/>
      </w:pPr>
      <w:r>
        <w:t xml:space="preserve">Primary responsibilities include repairing various types of computers and networking computer systems for both home and small </w:t>
      </w:r>
      <w:proofErr w:type="gramStart"/>
      <w:r>
        <w:t>offices</w:t>
      </w:r>
      <w:proofErr w:type="gramEnd"/>
    </w:p>
    <w:p w14:paraId="16E1F57D" w14:textId="2D32A545" w:rsidR="00300698" w:rsidRDefault="00186FA4" w:rsidP="00300698">
      <w:pPr>
        <w:pStyle w:val="ListParagraph"/>
      </w:pPr>
      <w:r w:rsidRPr="00186FA4">
        <w:t>Performed Y2K modifications on existing computer systems for various clients.</w:t>
      </w:r>
    </w:p>
    <w:p w14:paraId="18F574D5" w14:textId="1BDDEE62" w:rsidR="00100208" w:rsidRDefault="00100208">
      <w:pPr>
        <w:spacing w:before="0" w:after="0" w:line="240" w:lineRule="auto"/>
      </w:pPr>
      <w:r>
        <w:br w:type="page"/>
      </w:r>
    </w:p>
    <w:p w14:paraId="2C0EEEF5" w14:textId="77777777" w:rsidR="00E20263" w:rsidRDefault="00E20263" w:rsidP="00967BF7"/>
    <w:p w14:paraId="1DAF08D2" w14:textId="77777777" w:rsidR="00300698" w:rsidRDefault="00C124B5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F5E0A91EB8374B3BAA0002EF56A65013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7494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110"/>
        <w:gridCol w:w="1530"/>
        <w:gridCol w:w="2155"/>
        <w:gridCol w:w="2155"/>
      </w:tblGrid>
      <w:tr w:rsidR="00AF6AAD" w:rsidRPr="00DE7766" w14:paraId="62501162" w14:textId="77777777" w:rsidTr="001B48CA">
        <w:trPr>
          <w:trHeight w:val="216"/>
        </w:trPr>
        <w:tc>
          <w:tcPr>
            <w:tcW w:w="7110" w:type="dxa"/>
          </w:tcPr>
          <w:p w14:paraId="00324A15" w14:textId="0A0E0FC1" w:rsidR="004F7FEB" w:rsidRDefault="004F7FEB" w:rsidP="007D5AB6">
            <w:pPr>
              <w:pStyle w:val="Heading2"/>
            </w:pPr>
            <w:proofErr w:type="spellStart"/>
            <w:r>
              <w:t>TrueCoders</w:t>
            </w:r>
            <w:proofErr w:type="spellEnd"/>
          </w:p>
          <w:p w14:paraId="587F1596" w14:textId="25B10355" w:rsidR="004F7FEB" w:rsidRDefault="004F7FEB" w:rsidP="004F7FEB">
            <w:r>
              <w:t xml:space="preserve">        Birmingham, AL</w:t>
            </w:r>
          </w:p>
          <w:p w14:paraId="12D995BE" w14:textId="6BC423D0" w:rsidR="004F7FEB" w:rsidRDefault="004F7FEB" w:rsidP="004F7FEB">
            <w:pPr>
              <w:pStyle w:val="ListParagraph"/>
              <w:numPr>
                <w:ilvl w:val="0"/>
                <w:numId w:val="24"/>
              </w:numPr>
            </w:pPr>
            <w:r>
              <w:t>Certificate in Software Engineering</w:t>
            </w:r>
          </w:p>
          <w:p w14:paraId="285C4069" w14:textId="05333E8C" w:rsidR="004F7FEB" w:rsidRPr="004F7FEB" w:rsidRDefault="006A147F" w:rsidP="004F7FEB">
            <w:pPr>
              <w:pStyle w:val="ListParagraph"/>
              <w:numPr>
                <w:ilvl w:val="0"/>
                <w:numId w:val="24"/>
              </w:numPr>
            </w:pPr>
            <w:r>
              <w:t>Completed several major projects in C# and ASP.NET MVC</w:t>
            </w:r>
          </w:p>
          <w:p w14:paraId="49ADBAE5" w14:textId="77777777" w:rsidR="004F7FEB" w:rsidRDefault="004F7FEB" w:rsidP="007D5AB6">
            <w:pPr>
              <w:pStyle w:val="Heading2"/>
            </w:pPr>
          </w:p>
          <w:p w14:paraId="3C6AB335" w14:textId="77777777" w:rsidR="004F7FEB" w:rsidRDefault="004F7FEB" w:rsidP="004F7FEB">
            <w:pPr>
              <w:pStyle w:val="Heading2"/>
              <w:ind w:left="0"/>
            </w:pPr>
          </w:p>
          <w:p w14:paraId="5EF21FAD" w14:textId="74A6C1EE" w:rsidR="00AF6AAD" w:rsidRDefault="00AF6AAD" w:rsidP="007D5AB6">
            <w:pPr>
              <w:pStyle w:val="Heading2"/>
            </w:pPr>
            <w:r>
              <w:t xml:space="preserve">American Public University                                                                                         </w:t>
            </w:r>
          </w:p>
          <w:p w14:paraId="09B62351" w14:textId="38B948F2" w:rsidR="00AF6AAD" w:rsidRDefault="00AF6AAD" w:rsidP="00AA1ACB">
            <w:pPr>
              <w:pStyle w:val="Location"/>
            </w:pPr>
            <w:proofErr w:type="spellStart"/>
            <w:r>
              <w:t>CharlesTown</w:t>
            </w:r>
            <w:proofErr w:type="spellEnd"/>
            <w:r>
              <w:t>, WV</w:t>
            </w:r>
          </w:p>
          <w:p w14:paraId="18883D82" w14:textId="77777777" w:rsidR="00AF6AAD" w:rsidRDefault="00AF6AAD" w:rsidP="00D3324E">
            <w:pPr>
              <w:pStyle w:val="ListParagraph"/>
            </w:pPr>
            <w:r>
              <w:t xml:space="preserve">Working towards a </w:t>
            </w:r>
            <w:proofErr w:type="gramStart"/>
            <w:r>
              <w:t>Bachelor’s Degree</w:t>
            </w:r>
            <w:proofErr w:type="gramEnd"/>
            <w:r>
              <w:t xml:space="preserve"> in Information Technology with a concentration in Mobile Computing</w:t>
            </w:r>
          </w:p>
          <w:p w14:paraId="1817C148" w14:textId="5BE289E6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1CD12CA6" w14:textId="1FAAABF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7366F98" w14:textId="77777777" w:rsidR="00F64838" w:rsidRDefault="00AF6AAD" w:rsidP="00AF6AAD">
            <w:pPr>
              <w:ind w:left="792" w:hanging="360"/>
              <w:rPr>
                <w:b/>
                <w:bCs/>
              </w:rPr>
            </w:pPr>
            <w:r>
              <w:rPr>
                <w:b/>
                <w:bCs/>
              </w:rPr>
              <w:t>National College of Business and Technology</w:t>
            </w:r>
          </w:p>
          <w:p w14:paraId="66D0038B" w14:textId="77777777" w:rsidR="00F64838" w:rsidRDefault="00F64838" w:rsidP="00AF6AAD">
            <w:pPr>
              <w:ind w:left="792" w:hanging="360"/>
            </w:pPr>
            <w:r w:rsidRPr="00F64838">
              <w:t>Bristo</w:t>
            </w:r>
            <w:r>
              <w:rPr>
                <w:b/>
                <w:bCs/>
              </w:rPr>
              <w:t xml:space="preserve">l, </w:t>
            </w:r>
            <w:r w:rsidRPr="00F64838">
              <w:t>VA</w:t>
            </w:r>
          </w:p>
          <w:p w14:paraId="388BC9CC" w14:textId="2E13CD40" w:rsidR="00F64838" w:rsidRPr="005B1DBA" w:rsidRDefault="00B949DA" w:rsidP="005B1DBA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 xml:space="preserve">Was working towards a double-major </w:t>
            </w:r>
            <w:proofErr w:type="gramStart"/>
            <w:r>
              <w:t>Associate’s Degree</w:t>
            </w:r>
            <w:proofErr w:type="gramEnd"/>
            <w:r>
              <w:t xml:space="preserve"> in both</w:t>
            </w:r>
            <w:r w:rsidR="005B1DBA">
              <w:t xml:space="preserve"> Accounting/Computer applications</w:t>
            </w:r>
          </w:p>
          <w:p w14:paraId="68D867C6" w14:textId="14DEF6A2" w:rsidR="00B949DA" w:rsidRPr="00B949DA" w:rsidRDefault="00B949DA" w:rsidP="00B949D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>
              <w:t>Dean’s List 3 Quarters</w:t>
            </w:r>
          </w:p>
          <w:p w14:paraId="48A85315" w14:textId="3B4BADEA" w:rsidR="00B949DA" w:rsidRDefault="00B949DA" w:rsidP="00B949DA">
            <w:pPr>
              <w:rPr>
                <w:b/>
                <w:bCs/>
              </w:rPr>
            </w:pPr>
          </w:p>
          <w:p w14:paraId="6B41DE84" w14:textId="77777777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 w14:paraId="615BC6EB" w14:textId="776A91E9" w:rsidR="00B949DA" w:rsidRDefault="00B949DA" w:rsidP="00B949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Bailey’s Computing</w:t>
            </w:r>
          </w:p>
          <w:p w14:paraId="4E6C85A4" w14:textId="070D6A28" w:rsidR="00B949DA" w:rsidRDefault="00B949DA" w:rsidP="00B949DA">
            <w:r>
              <w:rPr>
                <w:b/>
                <w:bCs/>
              </w:rPr>
              <w:t xml:space="preserve">        </w:t>
            </w:r>
            <w:r>
              <w:t>Boones Creek, TN</w:t>
            </w:r>
          </w:p>
          <w:p w14:paraId="28AE2C5E" w14:textId="4F2D2DCA" w:rsidR="00B949DA" w:rsidRPr="00B949DA" w:rsidRDefault="005B1DBA" w:rsidP="00B949DA">
            <w:pPr>
              <w:pStyle w:val="ListParagraph"/>
              <w:numPr>
                <w:ilvl w:val="0"/>
                <w:numId w:val="22"/>
              </w:numPr>
            </w:pPr>
            <w:r>
              <w:t>Attended CCNA 1-Week Bootcamp</w:t>
            </w:r>
          </w:p>
          <w:p w14:paraId="74CBAF0E" w14:textId="134284AA" w:rsidR="00AF6AAD" w:rsidRDefault="005B1DBA" w:rsidP="005B1DBA">
            <w:pPr>
              <w:pStyle w:val="ListParagraph"/>
              <w:numPr>
                <w:ilvl w:val="1"/>
                <w:numId w:val="22"/>
              </w:numPr>
            </w:pPr>
            <w:r>
              <w:t>Earned a Certificate of Completion</w:t>
            </w:r>
          </w:p>
          <w:p w14:paraId="2C4FB36D" w14:textId="08A31612" w:rsidR="005B1DBA" w:rsidRDefault="005B1DBA" w:rsidP="005B1DBA"/>
          <w:p w14:paraId="53FDCEC2" w14:textId="77777777" w:rsidR="001B48CA" w:rsidRDefault="005B1DBA" w:rsidP="001B48C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Udemy</w:t>
            </w:r>
          </w:p>
          <w:p w14:paraId="1DABD329" w14:textId="29371E49" w:rsidR="001B48CA" w:rsidRDefault="001B48CA" w:rsidP="001B48CA">
            <w:r>
              <w:rPr>
                <w:b/>
                <w:bCs/>
              </w:rPr>
              <w:t xml:space="preserve">       </w:t>
            </w:r>
            <w:r w:rsidRPr="001B48CA">
              <w:t>Online</w:t>
            </w:r>
          </w:p>
          <w:p w14:paraId="7406B26F" w14:textId="77777777" w:rsidR="001B48CA" w:rsidRPr="001B48CA" w:rsidRDefault="001B48CA" w:rsidP="001B48CA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t>Earned Certificates of Completion:</w:t>
            </w:r>
          </w:p>
          <w:p w14:paraId="4291A651" w14:textId="19F753D8" w:rsidR="001B48CA" w:rsidRPr="001B48CA" w:rsidRDefault="001B48CA" w:rsidP="001B48CA">
            <w:pPr>
              <w:pStyle w:val="ListParagraph"/>
              <w:numPr>
                <w:ilvl w:val="1"/>
                <w:numId w:val="22"/>
              </w:numPr>
              <w:rPr>
                <w:b/>
                <w:bCs/>
              </w:rPr>
            </w:pPr>
            <w:r w:rsidRPr="001B48CA">
              <w:t>Complete ASP.NET MVC Web</w:t>
            </w:r>
            <w:r>
              <w:t xml:space="preserve"> </w:t>
            </w:r>
            <w:r w:rsidRPr="001B48CA">
              <w:t>Development - Newbie to Ninja</w:t>
            </w:r>
          </w:p>
          <w:p w14:paraId="31CAFDBE" w14:textId="6F1A7282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C# Developers: Double Your Coding Speed with Visual Studio</w:t>
            </w:r>
          </w:p>
          <w:p w14:paraId="64A7DB50" w14:textId="3301B297" w:rsidR="001B48CA" w:rsidRDefault="001B48CA" w:rsidP="001B48CA">
            <w:pPr>
              <w:pStyle w:val="ListParagraph"/>
              <w:numPr>
                <w:ilvl w:val="1"/>
                <w:numId w:val="22"/>
              </w:numPr>
            </w:pPr>
            <w:r w:rsidRPr="001B48CA">
              <w:t>Cisco Networking CCNA IPv6</w:t>
            </w:r>
          </w:p>
          <w:p w14:paraId="632D151C" w14:textId="24FF4955" w:rsidR="006A147F" w:rsidRDefault="006A147F" w:rsidP="001B48CA">
            <w:pPr>
              <w:pStyle w:val="ListParagraph"/>
              <w:numPr>
                <w:ilvl w:val="1"/>
                <w:numId w:val="22"/>
              </w:numPr>
            </w:pPr>
            <w:r w:rsidRPr="006A147F">
              <w:t>C# Intermediate Classes, Interfaces and OOP</w:t>
            </w:r>
          </w:p>
          <w:p w14:paraId="70ACFD72" w14:textId="784AA9FC" w:rsidR="006A147F" w:rsidRDefault="00446354" w:rsidP="001B48CA">
            <w:pPr>
              <w:pStyle w:val="ListParagraph"/>
              <w:numPr>
                <w:ilvl w:val="1"/>
                <w:numId w:val="22"/>
              </w:numPr>
            </w:pPr>
            <w:r w:rsidRPr="00446354">
              <w:t>C# Advanced Topics-Prepare for Technical Interviews</w:t>
            </w:r>
          </w:p>
          <w:p w14:paraId="4E479439" w14:textId="2B0E1D15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577E8851" w14:textId="2C407587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3FE97750" w14:textId="7A930589" w:rsidR="00AF6AAD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  <w:p w14:paraId="754851ED" w14:textId="77777777" w:rsidR="00AF6AAD" w:rsidRDefault="00AF6AAD" w:rsidP="00AF6AAD"/>
          <w:p w14:paraId="2B758A62" w14:textId="3DAC5A7A" w:rsidR="00AF6AAD" w:rsidRPr="00AA1ACB" w:rsidRDefault="00AF6AAD" w:rsidP="00AF6AAD">
            <w:pPr>
              <w:pStyle w:val="ListParagraph"/>
              <w:numPr>
                <w:ilvl w:val="0"/>
                <w:numId w:val="0"/>
              </w:numPr>
              <w:ind w:left="792"/>
            </w:pPr>
          </w:p>
        </w:tc>
        <w:tc>
          <w:tcPr>
            <w:tcW w:w="1530" w:type="dxa"/>
          </w:tcPr>
          <w:p w14:paraId="1929AB29" w14:textId="01D5AFB5" w:rsidR="004F7FEB" w:rsidRDefault="004F7FEB" w:rsidP="004F7FEB">
            <w:pPr>
              <w:pStyle w:val="Dates"/>
              <w:jc w:val="left"/>
            </w:pPr>
            <w:r>
              <w:t>01/2021-03/2021</w:t>
            </w:r>
          </w:p>
          <w:p w14:paraId="5778437E" w14:textId="77777777" w:rsidR="004F7FEB" w:rsidRDefault="004F7FEB" w:rsidP="006962EF">
            <w:pPr>
              <w:pStyle w:val="Dates"/>
            </w:pPr>
          </w:p>
          <w:p w14:paraId="20D7D11F" w14:textId="77777777" w:rsidR="004F7FEB" w:rsidRDefault="004F7FEB" w:rsidP="006962EF">
            <w:pPr>
              <w:pStyle w:val="Dates"/>
            </w:pPr>
          </w:p>
          <w:p w14:paraId="2EFD2C0F" w14:textId="761FC1C0" w:rsidR="004F7FEB" w:rsidRDefault="004F7FEB" w:rsidP="006962EF">
            <w:pPr>
              <w:pStyle w:val="Dates"/>
            </w:pPr>
          </w:p>
          <w:p w14:paraId="3B58D923" w14:textId="5A8EED41" w:rsidR="004F7FEB" w:rsidRDefault="004F7FEB" w:rsidP="006962EF">
            <w:pPr>
              <w:pStyle w:val="Dates"/>
            </w:pPr>
          </w:p>
          <w:p w14:paraId="3830B2C7" w14:textId="77777777" w:rsidR="004F7FEB" w:rsidRDefault="004F7FEB" w:rsidP="006962EF">
            <w:pPr>
              <w:pStyle w:val="Dates"/>
            </w:pPr>
          </w:p>
          <w:p w14:paraId="606DE5CE" w14:textId="1E6BF75B" w:rsidR="00F64838" w:rsidRDefault="00AF6AAD" w:rsidP="006962EF">
            <w:pPr>
              <w:pStyle w:val="Dates"/>
            </w:pPr>
            <w:r>
              <w:t>02/2017 – 10/201</w:t>
            </w:r>
            <w:r w:rsidR="00F64838">
              <w:t>7</w:t>
            </w:r>
          </w:p>
          <w:p w14:paraId="2FB749B6" w14:textId="77777777" w:rsidR="00F64838" w:rsidRDefault="00F64838" w:rsidP="006962EF">
            <w:pPr>
              <w:pStyle w:val="Dates"/>
            </w:pPr>
          </w:p>
          <w:p w14:paraId="2C03DE7D" w14:textId="77777777" w:rsidR="00F64838" w:rsidRDefault="00F64838" w:rsidP="006962EF">
            <w:pPr>
              <w:pStyle w:val="Dates"/>
            </w:pPr>
          </w:p>
          <w:p w14:paraId="2EB1798C" w14:textId="77777777" w:rsidR="00F64838" w:rsidRDefault="00F64838" w:rsidP="006962EF">
            <w:pPr>
              <w:pStyle w:val="Dates"/>
            </w:pPr>
          </w:p>
          <w:p w14:paraId="721DEF21" w14:textId="77777777" w:rsidR="00F64838" w:rsidRDefault="00F64838" w:rsidP="006962EF">
            <w:pPr>
              <w:pStyle w:val="Dates"/>
            </w:pPr>
          </w:p>
          <w:p w14:paraId="1B98DBA8" w14:textId="77777777" w:rsidR="00F64838" w:rsidRDefault="00F64838" w:rsidP="006962EF">
            <w:pPr>
              <w:pStyle w:val="Dates"/>
            </w:pPr>
          </w:p>
          <w:p w14:paraId="7E6936A9" w14:textId="224787FE" w:rsidR="00AF6AAD" w:rsidRDefault="00F64838" w:rsidP="006962EF">
            <w:pPr>
              <w:pStyle w:val="Dates"/>
            </w:pPr>
            <w:r>
              <w:t>06/2000 -12/2003</w:t>
            </w:r>
          </w:p>
          <w:p w14:paraId="0561C733" w14:textId="77777777" w:rsidR="00B949DA" w:rsidRDefault="00B949DA" w:rsidP="00B949DA">
            <w:pPr>
              <w:pStyle w:val="Dates"/>
              <w:ind w:left="720"/>
            </w:pPr>
          </w:p>
          <w:p w14:paraId="5A76006C" w14:textId="77777777" w:rsidR="00B949DA" w:rsidRDefault="00B949DA" w:rsidP="00B949DA">
            <w:pPr>
              <w:pStyle w:val="Dates"/>
              <w:ind w:left="720"/>
            </w:pPr>
          </w:p>
          <w:p w14:paraId="67BA9988" w14:textId="77777777" w:rsidR="00B949DA" w:rsidRDefault="00B949DA" w:rsidP="00B949DA">
            <w:pPr>
              <w:pStyle w:val="Dates"/>
              <w:ind w:left="720"/>
            </w:pPr>
          </w:p>
          <w:p w14:paraId="41E3013B" w14:textId="77777777" w:rsidR="00B949DA" w:rsidRDefault="00B949DA" w:rsidP="00B949DA">
            <w:pPr>
              <w:pStyle w:val="Dates"/>
              <w:ind w:left="720"/>
            </w:pPr>
          </w:p>
          <w:p w14:paraId="39E18001" w14:textId="77777777" w:rsidR="00B949DA" w:rsidRDefault="00B949DA" w:rsidP="00B949DA">
            <w:pPr>
              <w:pStyle w:val="Dates"/>
              <w:ind w:left="720"/>
            </w:pPr>
          </w:p>
          <w:p w14:paraId="44FEF568" w14:textId="77777777" w:rsidR="00B949DA" w:rsidRDefault="00B949DA" w:rsidP="00B949DA">
            <w:pPr>
              <w:pStyle w:val="Dates"/>
              <w:jc w:val="left"/>
            </w:pPr>
            <w:r>
              <w:t xml:space="preserve">         </w:t>
            </w:r>
          </w:p>
          <w:p w14:paraId="6D66BA26" w14:textId="5CC4E030" w:rsidR="005B1DBA" w:rsidRDefault="00B949DA" w:rsidP="00B949DA">
            <w:pPr>
              <w:pStyle w:val="Dates"/>
              <w:jc w:val="left"/>
            </w:pPr>
            <w:r>
              <w:t xml:space="preserve"> </w:t>
            </w:r>
            <w:r w:rsidR="001B48CA">
              <w:t xml:space="preserve"> </w:t>
            </w:r>
            <w:r>
              <w:t>11/2008</w:t>
            </w:r>
          </w:p>
          <w:p w14:paraId="393B1E1D" w14:textId="77777777" w:rsidR="005B1DBA" w:rsidRDefault="005B1DBA" w:rsidP="00B949DA">
            <w:pPr>
              <w:pStyle w:val="Dates"/>
              <w:jc w:val="left"/>
            </w:pPr>
          </w:p>
          <w:p w14:paraId="73685747" w14:textId="77777777" w:rsidR="005B1DBA" w:rsidRDefault="005B1DBA" w:rsidP="00B949DA">
            <w:pPr>
              <w:pStyle w:val="Dates"/>
              <w:jc w:val="left"/>
            </w:pPr>
          </w:p>
          <w:p w14:paraId="0295B4CD" w14:textId="77777777" w:rsidR="005B1DBA" w:rsidRDefault="005B1DBA" w:rsidP="00B949DA">
            <w:pPr>
              <w:pStyle w:val="Dates"/>
              <w:jc w:val="left"/>
            </w:pPr>
          </w:p>
          <w:p w14:paraId="5E104089" w14:textId="07D9789E" w:rsidR="00F64838" w:rsidRDefault="001B48CA" w:rsidP="00B949DA">
            <w:pPr>
              <w:pStyle w:val="Dates"/>
              <w:jc w:val="left"/>
            </w:pPr>
            <w:r>
              <w:t xml:space="preserve">   </w:t>
            </w:r>
            <w:r w:rsidR="005B1DBA">
              <w:t>02/2021</w:t>
            </w:r>
          </w:p>
          <w:p w14:paraId="401242D7" w14:textId="2A88D2EB" w:rsidR="00B949DA" w:rsidRDefault="00B949DA" w:rsidP="00B949DA">
            <w:pPr>
              <w:pStyle w:val="Dates"/>
              <w:ind w:left="720"/>
            </w:pPr>
          </w:p>
        </w:tc>
        <w:tc>
          <w:tcPr>
            <w:tcW w:w="2155" w:type="dxa"/>
          </w:tcPr>
          <w:p w14:paraId="4EE5A0EB" w14:textId="77777777" w:rsidR="00AF6AAD" w:rsidRDefault="00AF6AAD" w:rsidP="006962EF">
            <w:pPr>
              <w:pStyle w:val="Dates"/>
            </w:pPr>
          </w:p>
        </w:tc>
        <w:tc>
          <w:tcPr>
            <w:tcW w:w="2155" w:type="dxa"/>
          </w:tcPr>
          <w:p w14:paraId="574A8EAB" w14:textId="51629B1E" w:rsidR="00AF6AAD" w:rsidRPr="006962EF" w:rsidRDefault="00AF6AAD" w:rsidP="006962EF">
            <w:pPr>
              <w:pStyle w:val="Dates"/>
            </w:pPr>
            <w:r>
              <w:t xml:space="preserve"> </w:t>
            </w:r>
          </w:p>
        </w:tc>
      </w:tr>
    </w:tbl>
    <w:p w14:paraId="34B7BF95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D2FF5" w14:textId="77777777" w:rsidR="00C124B5" w:rsidRDefault="00C124B5" w:rsidP="00580C51">
      <w:pPr>
        <w:spacing w:before="0" w:after="0" w:line="240" w:lineRule="auto"/>
      </w:pPr>
      <w:r>
        <w:separator/>
      </w:r>
    </w:p>
  </w:endnote>
  <w:endnote w:type="continuationSeparator" w:id="0">
    <w:p w14:paraId="55AB8C80" w14:textId="77777777" w:rsidR="00C124B5" w:rsidRDefault="00C124B5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66597" w14:textId="77777777" w:rsidR="00C124B5" w:rsidRDefault="00C124B5" w:rsidP="00580C51">
      <w:pPr>
        <w:spacing w:before="0" w:after="0" w:line="240" w:lineRule="auto"/>
      </w:pPr>
      <w:r>
        <w:separator/>
      </w:r>
    </w:p>
  </w:footnote>
  <w:footnote w:type="continuationSeparator" w:id="0">
    <w:p w14:paraId="7FD36E42" w14:textId="77777777" w:rsidR="00C124B5" w:rsidRDefault="00C124B5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975C2"/>
    <w:multiLevelType w:val="hybridMultilevel"/>
    <w:tmpl w:val="DC403A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77A0A28"/>
    <w:multiLevelType w:val="hybridMultilevel"/>
    <w:tmpl w:val="AA1EDD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0A3D7465"/>
    <w:multiLevelType w:val="hybridMultilevel"/>
    <w:tmpl w:val="5096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3B31EC"/>
    <w:multiLevelType w:val="hybridMultilevel"/>
    <w:tmpl w:val="F62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A64655"/>
    <w:multiLevelType w:val="hybridMultilevel"/>
    <w:tmpl w:val="C794FA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190E6112"/>
    <w:multiLevelType w:val="hybridMultilevel"/>
    <w:tmpl w:val="5676770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1E5E2B9A"/>
    <w:multiLevelType w:val="hybridMultilevel"/>
    <w:tmpl w:val="D6C039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044344"/>
    <w:multiLevelType w:val="hybridMultilevel"/>
    <w:tmpl w:val="C7BC25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8B50532"/>
    <w:multiLevelType w:val="hybridMultilevel"/>
    <w:tmpl w:val="1BBA38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2F8353F"/>
    <w:multiLevelType w:val="hybridMultilevel"/>
    <w:tmpl w:val="01C6856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45A6E"/>
    <w:multiLevelType w:val="hybridMultilevel"/>
    <w:tmpl w:val="E22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 w15:restartNumberingAfterBreak="0">
    <w:nsid w:val="6F62598E"/>
    <w:multiLevelType w:val="hybridMultilevel"/>
    <w:tmpl w:val="CD44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7CDE2B48"/>
    <w:multiLevelType w:val="hybridMultilevel"/>
    <w:tmpl w:val="BE14767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11"/>
  </w:num>
  <w:num w:numId="4">
    <w:abstractNumId w:val="16"/>
  </w:num>
  <w:num w:numId="5">
    <w:abstractNumId w:val="19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30"/>
  </w:num>
  <w:num w:numId="20">
    <w:abstractNumId w:val="17"/>
  </w:num>
  <w:num w:numId="21">
    <w:abstractNumId w:val="15"/>
  </w:num>
  <w:num w:numId="22">
    <w:abstractNumId w:val="27"/>
  </w:num>
  <w:num w:numId="23">
    <w:abstractNumId w:val="22"/>
  </w:num>
  <w:num w:numId="24">
    <w:abstractNumId w:val="13"/>
  </w:num>
  <w:num w:numId="25">
    <w:abstractNumId w:val="12"/>
  </w:num>
  <w:num w:numId="26">
    <w:abstractNumId w:val="14"/>
  </w:num>
  <w:num w:numId="27">
    <w:abstractNumId w:val="23"/>
  </w:num>
  <w:num w:numId="28">
    <w:abstractNumId w:val="18"/>
  </w:num>
  <w:num w:numId="29">
    <w:abstractNumId w:val="10"/>
  </w:num>
  <w:num w:numId="30">
    <w:abstractNumId w:val="2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17"/>
    <w:rsid w:val="000022EB"/>
    <w:rsid w:val="000214BD"/>
    <w:rsid w:val="0002189E"/>
    <w:rsid w:val="00033380"/>
    <w:rsid w:val="00034F0A"/>
    <w:rsid w:val="0006276C"/>
    <w:rsid w:val="000701B2"/>
    <w:rsid w:val="00073E19"/>
    <w:rsid w:val="00075E73"/>
    <w:rsid w:val="00081583"/>
    <w:rsid w:val="000B0EE9"/>
    <w:rsid w:val="00100208"/>
    <w:rsid w:val="0010077D"/>
    <w:rsid w:val="00116379"/>
    <w:rsid w:val="0013567F"/>
    <w:rsid w:val="00163B54"/>
    <w:rsid w:val="00165BAF"/>
    <w:rsid w:val="00177AA8"/>
    <w:rsid w:val="00180C94"/>
    <w:rsid w:val="00186FA4"/>
    <w:rsid w:val="001B48CA"/>
    <w:rsid w:val="001B4B27"/>
    <w:rsid w:val="00233EE4"/>
    <w:rsid w:val="0025418C"/>
    <w:rsid w:val="00264F92"/>
    <w:rsid w:val="002911C8"/>
    <w:rsid w:val="002A0B18"/>
    <w:rsid w:val="002E4F16"/>
    <w:rsid w:val="00300698"/>
    <w:rsid w:val="00301257"/>
    <w:rsid w:val="00306C2A"/>
    <w:rsid w:val="00321FAC"/>
    <w:rsid w:val="00323AAA"/>
    <w:rsid w:val="00361AFB"/>
    <w:rsid w:val="003626D2"/>
    <w:rsid w:val="0037168E"/>
    <w:rsid w:val="00374E86"/>
    <w:rsid w:val="00375877"/>
    <w:rsid w:val="003F29DA"/>
    <w:rsid w:val="003F5303"/>
    <w:rsid w:val="0041118B"/>
    <w:rsid w:val="00446354"/>
    <w:rsid w:val="004633CA"/>
    <w:rsid w:val="004D6619"/>
    <w:rsid w:val="004F7FEB"/>
    <w:rsid w:val="00515917"/>
    <w:rsid w:val="00557584"/>
    <w:rsid w:val="00580C51"/>
    <w:rsid w:val="005B1DBA"/>
    <w:rsid w:val="005C0355"/>
    <w:rsid w:val="005C5D33"/>
    <w:rsid w:val="0065549A"/>
    <w:rsid w:val="006962EF"/>
    <w:rsid w:val="006A147F"/>
    <w:rsid w:val="006E2432"/>
    <w:rsid w:val="007001D6"/>
    <w:rsid w:val="00707B6C"/>
    <w:rsid w:val="00723045"/>
    <w:rsid w:val="007718E6"/>
    <w:rsid w:val="00790D50"/>
    <w:rsid w:val="007A2F12"/>
    <w:rsid w:val="007C5B9E"/>
    <w:rsid w:val="007D5AB6"/>
    <w:rsid w:val="007E2067"/>
    <w:rsid w:val="007F3D07"/>
    <w:rsid w:val="008639EB"/>
    <w:rsid w:val="00866CF9"/>
    <w:rsid w:val="008C2BD1"/>
    <w:rsid w:val="008E18D5"/>
    <w:rsid w:val="008E5756"/>
    <w:rsid w:val="0090731C"/>
    <w:rsid w:val="00907793"/>
    <w:rsid w:val="009077DC"/>
    <w:rsid w:val="00942976"/>
    <w:rsid w:val="009548CA"/>
    <w:rsid w:val="00967BF7"/>
    <w:rsid w:val="00987217"/>
    <w:rsid w:val="009D5527"/>
    <w:rsid w:val="009D5C0A"/>
    <w:rsid w:val="00A07D6A"/>
    <w:rsid w:val="00A62A89"/>
    <w:rsid w:val="00A84E65"/>
    <w:rsid w:val="00AA079A"/>
    <w:rsid w:val="00AA1ACB"/>
    <w:rsid w:val="00AC26FD"/>
    <w:rsid w:val="00AE715B"/>
    <w:rsid w:val="00AF0026"/>
    <w:rsid w:val="00AF0D04"/>
    <w:rsid w:val="00AF1168"/>
    <w:rsid w:val="00AF6AAD"/>
    <w:rsid w:val="00B54803"/>
    <w:rsid w:val="00B64855"/>
    <w:rsid w:val="00B900FE"/>
    <w:rsid w:val="00B949DA"/>
    <w:rsid w:val="00B97A1E"/>
    <w:rsid w:val="00BB2B3D"/>
    <w:rsid w:val="00BC249D"/>
    <w:rsid w:val="00C05094"/>
    <w:rsid w:val="00C069B4"/>
    <w:rsid w:val="00C124B5"/>
    <w:rsid w:val="00C302EE"/>
    <w:rsid w:val="00C55F0B"/>
    <w:rsid w:val="00C57C87"/>
    <w:rsid w:val="00C865CC"/>
    <w:rsid w:val="00CC4750"/>
    <w:rsid w:val="00CD22BE"/>
    <w:rsid w:val="00D3324E"/>
    <w:rsid w:val="00D449BA"/>
    <w:rsid w:val="00D4662D"/>
    <w:rsid w:val="00D720EA"/>
    <w:rsid w:val="00D97489"/>
    <w:rsid w:val="00DD7986"/>
    <w:rsid w:val="00DE7766"/>
    <w:rsid w:val="00DF0042"/>
    <w:rsid w:val="00E20263"/>
    <w:rsid w:val="00E24033"/>
    <w:rsid w:val="00E33FCE"/>
    <w:rsid w:val="00E568AA"/>
    <w:rsid w:val="00E64C2A"/>
    <w:rsid w:val="00E67B70"/>
    <w:rsid w:val="00E85ACE"/>
    <w:rsid w:val="00E86A25"/>
    <w:rsid w:val="00F207F8"/>
    <w:rsid w:val="00F510D1"/>
    <w:rsid w:val="00F6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B2F47"/>
  <w15:docId w15:val="{66620CF9-6770-4953-8AC8-AA86453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233E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648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cecowby069@yahoo.com" TargetMode="External"/><Relationship Id="rId13" Type="http://schemas.openxmlformats.org/officeDocument/2006/relationships/hyperlink" Target="https://frozen-spire-87416.herokuapp.com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cecowby069.github.io/cv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pacecowby069/ASP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cecowby069.github.io/spacecowby069.github.io-My-Si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acecowby069/TacoParser" TargetMode="External"/><Relationship Id="rId10" Type="http://schemas.openxmlformats.org/officeDocument/2006/relationships/hyperlink" Target="https://github.com/spacecowby069?tab=repositori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ael-farris-916697146/" TargetMode="External"/><Relationship Id="rId14" Type="http://schemas.openxmlformats.org/officeDocument/2006/relationships/hyperlink" Target="https://cards-spacecowby069-yahoocom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ce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AE4CE6FFE84543878CAF6CB4E9D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517D5-BB50-4D58-AEE4-27DB413936C4}"/>
      </w:docPartPr>
      <w:docPartBody>
        <w:p w:rsidR="00EA2C86" w:rsidRDefault="00D65389">
          <w:pPr>
            <w:pStyle w:val="ACAE4CE6FFE84543878CAF6CB4E9D383"/>
          </w:pPr>
          <w:r>
            <w:t>Summary</w:t>
          </w:r>
        </w:p>
      </w:docPartBody>
    </w:docPart>
    <w:docPart>
      <w:docPartPr>
        <w:name w:val="44C2FB23BA9B4E558483AE96C0CF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59ED3-1CB6-4C88-A92E-190C9AEC1734}"/>
      </w:docPartPr>
      <w:docPartBody>
        <w:p w:rsidR="00EA2C86" w:rsidRDefault="00D65389">
          <w:pPr>
            <w:pStyle w:val="44C2FB23BA9B4E558483AE96C0CFE69A"/>
          </w:pPr>
          <w:r>
            <w:t>Computer skills</w:t>
          </w:r>
        </w:p>
      </w:docPartBody>
    </w:docPart>
    <w:docPart>
      <w:docPartPr>
        <w:name w:val="E97ECC6B67CB47E29D347D1ACD87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5ED0F-35C2-41E6-BB97-99EB4D3B339F}"/>
      </w:docPartPr>
      <w:docPartBody>
        <w:p w:rsidR="00EA2C86" w:rsidRDefault="00D65389">
          <w:pPr>
            <w:pStyle w:val="E97ECC6B67CB47E29D347D1ACD87AFE8"/>
          </w:pPr>
          <w:r>
            <w:t>Experience</w:t>
          </w:r>
        </w:p>
      </w:docPartBody>
    </w:docPart>
    <w:docPart>
      <w:docPartPr>
        <w:name w:val="F5E0A91EB8374B3BAA0002EF56A65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35EE-1453-45D8-B84C-258BB3F5AC24}"/>
      </w:docPartPr>
      <w:docPartBody>
        <w:p w:rsidR="00EA2C86" w:rsidRDefault="00D65389">
          <w:pPr>
            <w:pStyle w:val="F5E0A91EB8374B3BAA0002EF56A650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AF"/>
    <w:rsid w:val="00072160"/>
    <w:rsid w:val="0019770A"/>
    <w:rsid w:val="0031111F"/>
    <w:rsid w:val="0039142A"/>
    <w:rsid w:val="00617AAF"/>
    <w:rsid w:val="007B7BD0"/>
    <w:rsid w:val="008D46A5"/>
    <w:rsid w:val="00966D73"/>
    <w:rsid w:val="00A4694D"/>
    <w:rsid w:val="00B55042"/>
    <w:rsid w:val="00D327D3"/>
    <w:rsid w:val="00D65389"/>
    <w:rsid w:val="00EA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E4CE6FFE84543878CAF6CB4E9D383">
    <w:name w:val="ACAE4CE6FFE84543878CAF6CB4E9D383"/>
  </w:style>
  <w:style w:type="paragraph" w:customStyle="1" w:styleId="44C2FB23BA9B4E558483AE96C0CFE69A">
    <w:name w:val="44C2FB23BA9B4E558483AE96C0CFE69A"/>
  </w:style>
  <w:style w:type="paragraph" w:customStyle="1" w:styleId="E97ECC6B67CB47E29D347D1ACD87AFE8">
    <w:name w:val="E97ECC6B67CB47E29D347D1ACD87AFE8"/>
  </w:style>
  <w:style w:type="paragraph" w:customStyle="1" w:styleId="F5E0A91EB8374B3BAA0002EF56A65013">
    <w:name w:val="F5E0A91EB8374B3BAA0002EF56A65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AB63-C40C-4E74-B0BB-8B1904DB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4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Farris</dc:creator>
  <cp:lastModifiedBy>Michael Farris</cp:lastModifiedBy>
  <cp:revision>7</cp:revision>
  <dcterms:created xsi:type="dcterms:W3CDTF">2021-04-02T22:06:00Z</dcterms:created>
  <dcterms:modified xsi:type="dcterms:W3CDTF">2021-04-02T22:14:00Z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